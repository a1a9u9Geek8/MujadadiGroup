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64817" w14:textId="45D44929" w:rsidR="00371FB4" w:rsidRDefault="00371FB4">
      <w:pPr>
        <w:pStyle w:val="Date"/>
      </w:pPr>
      <w:r>
        <w:rPr>
          <w:noProof/>
        </w:rPr>
        <w:drawing>
          <wp:inline distT="0" distB="0" distL="0" distR="0" wp14:anchorId="4EB06E9A" wp14:editId="0A1E41F0">
            <wp:extent cx="965200" cy="965200"/>
            <wp:effectExtent l="0" t="0" r="0" b="0"/>
            <wp:docPr id="31384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2943" name="Picture 3138429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4633" w14:textId="417BF61C" w:rsidR="00E21E09" w:rsidRPr="00371FB4" w:rsidRDefault="00371FB4">
      <w:pPr>
        <w:pStyle w:val="Date"/>
        <w:rPr>
          <w:sz w:val="15"/>
          <w:szCs w:val="15"/>
        </w:rPr>
      </w:pPr>
      <w:r w:rsidRPr="00371FB4">
        <w:rPr>
          <w:sz w:val="15"/>
          <w:szCs w:val="15"/>
        </w:rPr>
        <w:t>Oct 9, 2025</w:t>
      </w:r>
    </w:p>
    <w:p w14:paraId="29566223" w14:textId="77777777" w:rsidR="00371FB4" w:rsidRP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Virtutech Cloud Innovations (VTCI)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Pr="00371FB4">
        <w:rPr>
          <w:rFonts w:ascii="Apple Color Emoji" w:eastAsia="Times New Roman" w:hAnsi="Apple Color Emoji" w:cs="Apple Color Emoji"/>
          <w:color w:val="auto"/>
          <w:lang w:eastAsia="en-US"/>
        </w:rPr>
        <w:t>🌐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</w:t>
      </w:r>
      <w:hyperlink r:id="rId11" w:tgtFrame="_new" w:history="1">
        <w:r w:rsidRPr="00371FB4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www.vtci.org</w:t>
        </w:r>
      </w:hyperlink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Pr="00371FB4">
        <w:rPr>
          <w:rFonts w:ascii="Apple Color Emoji" w:eastAsia="Times New Roman" w:hAnsi="Apple Color Emoji" w:cs="Apple Color Emoji"/>
          <w:color w:val="auto"/>
          <w:lang w:eastAsia="en-US"/>
        </w:rPr>
        <w:t>📧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virtutechcloudinnovations@gmail.com</w:t>
      </w:r>
    </w:p>
    <w:p w14:paraId="71FF9A93" w14:textId="77777777" w:rsidR="00371FB4" w:rsidRPr="00371FB4" w:rsidRDefault="00371FB4" w:rsidP="00371FB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</w:r>
      <w:r w:rsidR="00371FB4"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0BA3D2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D9ECA4" w14:textId="2F90CDC3" w:rsidR="00371FB4" w:rsidRPr="00371FB4" w:rsidRDefault="00371FB4" w:rsidP="0037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</w:pPr>
      <w:r w:rsidRPr="00371FB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>Dear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 xml:space="preserve"> Bukola</w:t>
      </w:r>
      <w:r w:rsidRPr="00371FB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>,</w:t>
      </w:r>
    </w:p>
    <w:p w14:paraId="44583781" w14:textId="77777777" w:rsidR="00371FB4" w:rsidRP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Thank you for considering </w:t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Virtutech Cloud Innovations (VTCI)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for your upcoming website project.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  <w:t xml:space="preserve">We specialize in </w:t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modern, responsive, and secure business websites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that enhance your online presence, attract clients, and strengthen brand trust.</w:t>
      </w:r>
    </w:p>
    <w:p w14:paraId="0756274F" w14:textId="77777777" w:rsidR="00371FB4" w:rsidRP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Below is an overview of our </w:t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recommended website development packages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and </w:t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maintenance services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, tailored for businesses like yours.</w:t>
      </w:r>
    </w:p>
    <w:p w14:paraId="0F2EB434" w14:textId="77777777" w:rsidR="00371FB4" w:rsidRPr="00371FB4" w:rsidRDefault="00371FB4" w:rsidP="00371FB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</w:r>
      <w:r w:rsidR="00371FB4"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26D2378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C3F2B4" w14:textId="77777777" w:rsidR="00371FB4" w:rsidRPr="00371FB4" w:rsidRDefault="00371FB4" w:rsidP="00371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371FB4">
        <w:rPr>
          <w:rFonts w:ascii="Apple Color Emoji" w:eastAsia="Times New Roman" w:hAnsi="Apple Color Emoji" w:cs="Apple Color Emoji"/>
          <w:b/>
          <w:bCs/>
          <w:color w:val="auto"/>
          <w:sz w:val="36"/>
          <w:szCs w:val="36"/>
          <w:lang w:eastAsia="en-US"/>
        </w:rPr>
        <w:t>🌐</w:t>
      </w:r>
      <w:r w:rsidRPr="00371FB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 xml:space="preserve"> Website Development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499"/>
        <w:gridCol w:w="1689"/>
      </w:tblGrid>
      <w:tr w:rsidR="00371FB4" w:rsidRPr="00371FB4" w14:paraId="1D0B55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2A5A1" w14:textId="77777777" w:rsidR="00371FB4" w:rsidRPr="00371FB4" w:rsidRDefault="00371FB4" w:rsidP="00371FB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4D8DAD7" w14:textId="77777777" w:rsidR="00371FB4" w:rsidRPr="00371FB4" w:rsidRDefault="00371FB4" w:rsidP="00371FB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6E5063A3" w14:textId="77777777" w:rsidR="00371FB4" w:rsidRPr="00371FB4" w:rsidRDefault="00371FB4" w:rsidP="00371FB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Estimated Price (USD)</w:t>
            </w:r>
          </w:p>
        </w:tc>
      </w:tr>
      <w:tr w:rsidR="00371FB4" w:rsidRPr="00371FB4" w14:paraId="34517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87B5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Starter Website (5–8 Pages)</w:t>
            </w:r>
          </w:p>
        </w:tc>
        <w:tc>
          <w:tcPr>
            <w:tcW w:w="0" w:type="auto"/>
            <w:vAlign w:val="center"/>
            <w:hideMark/>
          </w:tcPr>
          <w:p w14:paraId="7E6504F7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Modern responsive design, Contact &amp; Booking forms, SSL, Basic SEO setup</w:t>
            </w:r>
          </w:p>
        </w:tc>
        <w:tc>
          <w:tcPr>
            <w:tcW w:w="0" w:type="auto"/>
            <w:vAlign w:val="center"/>
            <w:hideMark/>
          </w:tcPr>
          <w:p w14:paraId="047C6C3F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$1,500 – $3,000</w:t>
            </w:r>
          </w:p>
        </w:tc>
      </w:tr>
      <w:tr w:rsidR="00371FB4" w:rsidRPr="00371FB4" w14:paraId="086C9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8374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Professional Website</w:t>
            </w:r>
          </w:p>
        </w:tc>
        <w:tc>
          <w:tcPr>
            <w:tcW w:w="0" w:type="auto"/>
            <w:vAlign w:val="center"/>
            <w:hideMark/>
          </w:tcPr>
          <w:p w14:paraId="2410D587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Custom UI/UX design, CMS (WordPress/Next.js), branding alignment, analytics integration, SEO optimization</w:t>
            </w:r>
          </w:p>
        </w:tc>
        <w:tc>
          <w:tcPr>
            <w:tcW w:w="0" w:type="auto"/>
            <w:vAlign w:val="center"/>
            <w:hideMark/>
          </w:tcPr>
          <w:p w14:paraId="34DC7476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$3,000 – $5,000</w:t>
            </w:r>
          </w:p>
        </w:tc>
      </w:tr>
      <w:tr w:rsidR="00371FB4" w:rsidRPr="00371FB4" w14:paraId="560C1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1965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Enterprise Web Solution</w:t>
            </w:r>
          </w:p>
        </w:tc>
        <w:tc>
          <w:tcPr>
            <w:tcW w:w="0" w:type="auto"/>
            <w:vAlign w:val="center"/>
            <w:hideMark/>
          </w:tcPr>
          <w:p w14:paraId="1D30252A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Custom booking &amp; payment systems, API integrations, accessibility &amp; performance optimization, cloud-ready infrastructure</w:t>
            </w:r>
          </w:p>
        </w:tc>
        <w:tc>
          <w:tcPr>
            <w:tcW w:w="0" w:type="auto"/>
            <w:vAlign w:val="center"/>
            <w:hideMark/>
          </w:tcPr>
          <w:p w14:paraId="5B0E7E32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$6,000 – $10,000+</w:t>
            </w:r>
          </w:p>
        </w:tc>
      </w:tr>
    </w:tbl>
    <w:p w14:paraId="2901E862" w14:textId="77777777" w:rsidR="00371FB4" w:rsidRP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Apple Color Emoji" w:eastAsia="Times New Roman" w:hAnsi="Apple Color Emoji" w:cs="Apple Color Emoji"/>
          <w:color w:val="auto"/>
          <w:lang w:eastAsia="en-US"/>
        </w:rPr>
        <w:t>✅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Includes 2 weeks of complimentary post-launch support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Pr="00371FB4">
        <w:rPr>
          <w:rFonts w:ascii="Apple Color Emoji" w:eastAsia="Times New Roman" w:hAnsi="Apple Color Emoji" w:cs="Apple Color Emoji"/>
          <w:color w:val="auto"/>
          <w:lang w:eastAsia="en-US"/>
        </w:rPr>
        <w:t>📆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Typical Delivery: 2–6 weeks (depending on project scope)</w:t>
      </w:r>
    </w:p>
    <w:p w14:paraId="493CC168" w14:textId="77777777" w:rsidR="00371FB4" w:rsidRPr="00371FB4" w:rsidRDefault="00371FB4" w:rsidP="00371FB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</w:r>
      <w:r w:rsidR="00371FB4"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69A925F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D48966" w14:textId="77777777" w:rsidR="00371FB4" w:rsidRPr="00371FB4" w:rsidRDefault="00371FB4" w:rsidP="00371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371FB4">
        <w:rPr>
          <w:rFonts w:ascii="Apple Color Emoji" w:eastAsia="Times New Roman" w:hAnsi="Apple Color Emoji" w:cs="Apple Color Emoji"/>
          <w:b/>
          <w:bCs/>
          <w:color w:val="auto"/>
          <w:sz w:val="36"/>
          <w:szCs w:val="36"/>
          <w:lang w:eastAsia="en-US"/>
        </w:rPr>
        <w:lastRenderedPageBreak/>
        <w:t>⚙️</w:t>
      </w:r>
      <w:r w:rsidRPr="00371FB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 xml:space="preserve"> Optional Add-Ons</w:t>
      </w:r>
    </w:p>
    <w:p w14:paraId="06A7E700" w14:textId="77777777" w:rsidR="00371FB4" w:rsidRPr="00371FB4" w:rsidRDefault="00371FB4" w:rsidP="00371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Domain &amp; Hosting Setup – from </w:t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$25/month</w:t>
      </w:r>
    </w:p>
    <w:p w14:paraId="72558F6A" w14:textId="77777777" w:rsidR="00371FB4" w:rsidRPr="00371FB4" w:rsidRDefault="00371FB4" w:rsidP="00371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Cloud Integration (AWS, Azure, Google Cloud) – from </w:t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$2,500</w:t>
      </w:r>
    </w:p>
    <w:p w14:paraId="576BB9FC" w14:textId="77777777" w:rsidR="00371FB4" w:rsidRPr="00371FB4" w:rsidRDefault="00371FB4" w:rsidP="00371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Advanced SEO Optimization &amp; Reporting – custom quote</w:t>
      </w:r>
    </w:p>
    <w:p w14:paraId="5ACAE8B7" w14:textId="77777777" w:rsidR="00371FB4" w:rsidRPr="00371FB4" w:rsidRDefault="00371FB4" w:rsidP="00371FB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</w:r>
      <w:r w:rsidR="00371FB4"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19231CA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4E8B19" w14:textId="77777777" w:rsidR="00371FB4" w:rsidRPr="00371FB4" w:rsidRDefault="00371FB4" w:rsidP="00371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371FB4">
        <w:rPr>
          <w:rFonts w:ascii="Apple Color Emoji" w:eastAsia="Times New Roman" w:hAnsi="Apple Color Emoji" w:cs="Apple Color Emoji"/>
          <w:b/>
          <w:bCs/>
          <w:color w:val="auto"/>
          <w:sz w:val="36"/>
          <w:szCs w:val="36"/>
          <w:lang w:eastAsia="en-US"/>
        </w:rPr>
        <w:t>🔧</w:t>
      </w:r>
      <w:r w:rsidRPr="00371FB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 xml:space="preserve"> Website Maintenance Plans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340"/>
        <w:gridCol w:w="4191"/>
        <w:gridCol w:w="1681"/>
      </w:tblGrid>
      <w:tr w:rsidR="00371FB4" w:rsidRPr="00371FB4" w14:paraId="4C2B91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B1706" w14:textId="77777777" w:rsidR="00371FB4" w:rsidRPr="00371FB4" w:rsidRDefault="00371FB4" w:rsidP="00371FB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72EF0BF5" w14:textId="77777777" w:rsidR="00371FB4" w:rsidRPr="00371FB4" w:rsidRDefault="00371FB4" w:rsidP="00371FB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57AA9A7B" w14:textId="77777777" w:rsidR="00371FB4" w:rsidRPr="00371FB4" w:rsidRDefault="00371FB4" w:rsidP="00371FB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Services Included</w:t>
            </w:r>
          </w:p>
        </w:tc>
        <w:tc>
          <w:tcPr>
            <w:tcW w:w="0" w:type="auto"/>
            <w:vAlign w:val="center"/>
            <w:hideMark/>
          </w:tcPr>
          <w:p w14:paraId="46F550DA" w14:textId="77777777" w:rsidR="00371FB4" w:rsidRPr="00371FB4" w:rsidRDefault="00371FB4" w:rsidP="00371FB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Monthly Cost (USD)</w:t>
            </w:r>
          </w:p>
        </w:tc>
      </w:tr>
      <w:tr w:rsidR="00371FB4" w:rsidRPr="00371FB4" w14:paraId="4F184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B181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Basic Care Plan</w:t>
            </w:r>
          </w:p>
        </w:tc>
        <w:tc>
          <w:tcPr>
            <w:tcW w:w="0" w:type="auto"/>
            <w:vAlign w:val="center"/>
            <w:hideMark/>
          </w:tcPr>
          <w:p w14:paraId="29F76CA5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Small Business / Informational Sites</w:t>
            </w:r>
          </w:p>
        </w:tc>
        <w:tc>
          <w:tcPr>
            <w:tcW w:w="0" w:type="auto"/>
            <w:vAlign w:val="center"/>
            <w:hideMark/>
          </w:tcPr>
          <w:p w14:paraId="140FB40F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Security updates, plugin updates, uptime monitoring</w:t>
            </w:r>
          </w:p>
        </w:tc>
        <w:tc>
          <w:tcPr>
            <w:tcW w:w="0" w:type="auto"/>
            <w:vAlign w:val="center"/>
            <w:hideMark/>
          </w:tcPr>
          <w:p w14:paraId="397B6D2E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$150/month</w:t>
            </w:r>
          </w:p>
        </w:tc>
      </w:tr>
      <w:tr w:rsidR="00371FB4" w:rsidRPr="00371FB4" w14:paraId="3DF96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C9F7B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Growth Plan</w:t>
            </w:r>
          </w:p>
        </w:tc>
        <w:tc>
          <w:tcPr>
            <w:tcW w:w="0" w:type="auto"/>
            <w:vAlign w:val="center"/>
            <w:hideMark/>
          </w:tcPr>
          <w:p w14:paraId="665F2273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Active B2B / Service Companies</w:t>
            </w:r>
          </w:p>
        </w:tc>
        <w:tc>
          <w:tcPr>
            <w:tcW w:w="0" w:type="auto"/>
            <w:vAlign w:val="center"/>
            <w:hideMark/>
          </w:tcPr>
          <w:p w14:paraId="6AB97DDA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Everything in Basic + monthly backups, content updates (2 </w:t>
            </w:r>
            <w:proofErr w:type="spellStart"/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hrs</w:t>
            </w:r>
            <w:proofErr w:type="spellEnd"/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/</w:t>
            </w:r>
            <w:proofErr w:type="spellStart"/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mo</w:t>
            </w:r>
            <w:proofErr w:type="spellEnd"/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), SEO checks</w:t>
            </w:r>
          </w:p>
        </w:tc>
        <w:tc>
          <w:tcPr>
            <w:tcW w:w="0" w:type="auto"/>
            <w:vAlign w:val="center"/>
            <w:hideMark/>
          </w:tcPr>
          <w:p w14:paraId="691DF97F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$300/month</w:t>
            </w:r>
          </w:p>
        </w:tc>
      </w:tr>
      <w:tr w:rsidR="00371FB4" w:rsidRPr="00371FB4" w14:paraId="273A6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D6037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Premium Plan</w:t>
            </w:r>
          </w:p>
        </w:tc>
        <w:tc>
          <w:tcPr>
            <w:tcW w:w="0" w:type="auto"/>
            <w:vAlign w:val="center"/>
            <w:hideMark/>
          </w:tcPr>
          <w:p w14:paraId="5BC0D8CC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E-commerce / High-Traffic Sites</w:t>
            </w:r>
          </w:p>
        </w:tc>
        <w:tc>
          <w:tcPr>
            <w:tcW w:w="0" w:type="auto"/>
            <w:vAlign w:val="center"/>
            <w:hideMark/>
          </w:tcPr>
          <w:p w14:paraId="1049FA81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Priority support, optimization, content updates (5 </w:t>
            </w:r>
            <w:proofErr w:type="spellStart"/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hrs</w:t>
            </w:r>
            <w:proofErr w:type="spellEnd"/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/</w:t>
            </w:r>
            <w:proofErr w:type="spellStart"/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mo</w:t>
            </w:r>
            <w:proofErr w:type="spellEnd"/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), monthly reports</w:t>
            </w:r>
          </w:p>
        </w:tc>
        <w:tc>
          <w:tcPr>
            <w:tcW w:w="0" w:type="auto"/>
            <w:vAlign w:val="center"/>
            <w:hideMark/>
          </w:tcPr>
          <w:p w14:paraId="011BEC07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$600/month</w:t>
            </w:r>
          </w:p>
        </w:tc>
      </w:tr>
      <w:tr w:rsidR="00371FB4" w:rsidRPr="00371FB4" w14:paraId="5D884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D462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Enterprise Support</w:t>
            </w: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</w:t>
            </w:r>
            <w:r w:rsidRPr="00371FB4">
              <w:rPr>
                <w:rFonts w:ascii="Times New Roman" w:eastAsia="Times New Roman" w:hAnsi="Times New Roman" w:cs="Times New Roman"/>
                <w:i/>
                <w:iCs/>
                <w:color w:val="auto"/>
                <w:lang w:eastAsia="en-US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25B72A8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Custom Web Applications</w:t>
            </w:r>
          </w:p>
        </w:tc>
        <w:tc>
          <w:tcPr>
            <w:tcW w:w="0" w:type="auto"/>
            <w:vAlign w:val="center"/>
            <w:hideMark/>
          </w:tcPr>
          <w:p w14:paraId="794A57F4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Dedicated engineer, uptime SLA, 24/7 support</w:t>
            </w:r>
          </w:p>
        </w:tc>
        <w:tc>
          <w:tcPr>
            <w:tcW w:w="0" w:type="auto"/>
            <w:vAlign w:val="center"/>
            <w:hideMark/>
          </w:tcPr>
          <w:p w14:paraId="341D27AF" w14:textId="77777777" w:rsidR="00371FB4" w:rsidRPr="00371FB4" w:rsidRDefault="00371FB4" w:rsidP="00371FB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371FB4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US"/>
              </w:rPr>
              <w:t>Custom Pricing</w:t>
            </w:r>
          </w:p>
        </w:tc>
      </w:tr>
    </w:tbl>
    <w:p w14:paraId="4FFFEC78" w14:textId="77777777" w:rsidR="00371FB4" w:rsidRPr="00371FB4" w:rsidRDefault="00371FB4" w:rsidP="00371FB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</w:r>
      <w:r w:rsidR="00371FB4"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730DE5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1FA883" w14:textId="77777777" w:rsidR="00371FB4" w:rsidRPr="00371FB4" w:rsidRDefault="00371FB4" w:rsidP="00371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371FB4">
        <w:rPr>
          <w:rFonts w:ascii="Apple Color Emoji" w:eastAsia="Times New Roman" w:hAnsi="Apple Color Emoji" w:cs="Apple Color Emoji"/>
          <w:b/>
          <w:bCs/>
          <w:color w:val="auto"/>
          <w:sz w:val="36"/>
          <w:szCs w:val="36"/>
          <w:lang w:eastAsia="en-US"/>
        </w:rPr>
        <w:t>🧭</w:t>
      </w:r>
      <w:r w:rsidRPr="00371FB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US"/>
        </w:rPr>
        <w:t xml:space="preserve"> Why Choose VTCI</w:t>
      </w:r>
    </w:p>
    <w:p w14:paraId="61907929" w14:textId="77777777" w:rsidR="00371FB4" w:rsidRPr="00371FB4" w:rsidRDefault="00371FB4" w:rsidP="00371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U.S.–based development team</w:t>
      </w:r>
    </w:p>
    <w:p w14:paraId="7E851659" w14:textId="77777777" w:rsidR="00371FB4" w:rsidRPr="00371FB4" w:rsidRDefault="00371FB4" w:rsidP="00371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Transparent, milestone-based pricing</w:t>
      </w:r>
    </w:p>
    <w:p w14:paraId="52B74938" w14:textId="77777777" w:rsidR="00371FB4" w:rsidRPr="00371FB4" w:rsidRDefault="00371FB4" w:rsidP="00371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SEO-ready and mobile-optimized builds</w:t>
      </w:r>
    </w:p>
    <w:p w14:paraId="5C80D0F8" w14:textId="77777777" w:rsidR="00371FB4" w:rsidRPr="00371FB4" w:rsidRDefault="00371FB4" w:rsidP="00371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Post-launch support &amp; scalability options</w:t>
      </w:r>
    </w:p>
    <w:p w14:paraId="54DD9BF3" w14:textId="77777777" w:rsidR="00371FB4" w:rsidRPr="00371FB4" w:rsidRDefault="00371FB4" w:rsidP="00371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Proven experience with business cloud infrastructure</w:t>
      </w:r>
    </w:p>
    <w:p w14:paraId="54B49BA8" w14:textId="77777777" w:rsidR="00371FB4" w:rsidRPr="00371FB4" w:rsidRDefault="00371FB4" w:rsidP="00371FB4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</w:r>
      <w:r w:rsidR="00371FB4" w:rsidRPr="00371FB4">
        <w:rPr>
          <w:rFonts w:ascii="Times New Roman" w:eastAsia="Times New Roman" w:hAnsi="Times New Roman" w:cs="Times New Roman"/>
          <w:noProof/>
          <w:color w:val="auto"/>
          <w:lang w:eastAsia="en-US"/>
        </w:rPr>
        <w:pict w14:anchorId="771986D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FC468D4" w14:textId="77777777" w:rsidR="00371FB4" w:rsidRPr="00371FB4" w:rsidRDefault="00371FB4" w:rsidP="0037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</w:pPr>
      <w:r w:rsidRPr="00371FB4">
        <w:rPr>
          <w:rFonts w:ascii="Apple Color Emoji" w:eastAsia="Times New Roman" w:hAnsi="Apple Color Emoji" w:cs="Apple Color Emoji"/>
          <w:b/>
          <w:bCs/>
          <w:color w:val="auto"/>
          <w:sz w:val="27"/>
          <w:szCs w:val="27"/>
          <w:lang w:eastAsia="en-US"/>
        </w:rPr>
        <w:t>🚀</w:t>
      </w:r>
      <w:r w:rsidRPr="00371FB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US"/>
        </w:rPr>
        <w:t xml:space="preserve"> Next Steps</w:t>
      </w:r>
    </w:p>
    <w:p w14:paraId="1CF65CF7" w14:textId="77777777" w:rsidR="00371FB4" w:rsidRP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We’d love to discuss your goals and prepare a tailored project quote.</w:t>
      </w:r>
    </w:p>
    <w:p w14:paraId="3259424D" w14:textId="77777777" w:rsidR="00371FB4" w:rsidRP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Schedule a Consultation: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vtci.org/contact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Email: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virtutechcloudinnovations@gmail.com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Website: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</w:t>
      </w:r>
      <w:hyperlink r:id="rId12" w:tgtFrame="_new" w:history="1">
        <w:r w:rsidRPr="00371FB4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www.vtci.org</w:t>
        </w:r>
      </w:hyperlink>
    </w:p>
    <w:p w14:paraId="25516442" w14:textId="77777777" w:rsidR="00371FB4" w:rsidRP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>We appreciate the opportunity to collaborate and bring your vision to life.</w:t>
      </w:r>
    </w:p>
    <w:p w14:paraId="3E7FFB1D" w14:textId="77777777" w:rsidR="00371FB4" w:rsidRPr="00371FB4" w:rsidRDefault="00371FB4" w:rsidP="0037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71FB4">
        <w:rPr>
          <w:rFonts w:ascii="Times New Roman" w:eastAsia="Times New Roman" w:hAnsi="Times New Roman" w:cs="Times New Roman"/>
          <w:color w:val="auto"/>
          <w:lang w:eastAsia="en-US"/>
        </w:rPr>
        <w:lastRenderedPageBreak/>
        <w:t>Warm regards,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Pr="00371FB4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The VTCI Team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Pr="00371FB4">
        <w:rPr>
          <w:rFonts w:ascii="Times New Roman" w:eastAsia="Times New Roman" w:hAnsi="Times New Roman" w:cs="Times New Roman"/>
          <w:i/>
          <w:iCs/>
          <w:color w:val="auto"/>
          <w:lang w:eastAsia="en-US"/>
        </w:rPr>
        <w:t>Virtutech Cloud Innovations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br/>
      </w:r>
      <w:r w:rsidRPr="00371FB4">
        <w:rPr>
          <w:rFonts w:ascii="Apple Color Emoji" w:eastAsia="Times New Roman" w:hAnsi="Apple Color Emoji" w:cs="Apple Color Emoji"/>
          <w:color w:val="auto"/>
          <w:lang w:eastAsia="en-US"/>
        </w:rPr>
        <w:t>🌐</w:t>
      </w:r>
      <w:r w:rsidRPr="00371FB4">
        <w:rPr>
          <w:rFonts w:ascii="Times New Roman" w:eastAsia="Times New Roman" w:hAnsi="Times New Roman" w:cs="Times New Roman"/>
          <w:color w:val="auto"/>
          <w:lang w:eastAsia="en-US"/>
        </w:rPr>
        <w:t xml:space="preserve"> </w:t>
      </w:r>
      <w:hyperlink r:id="rId13" w:tgtFrame="_new" w:history="1">
        <w:r w:rsidRPr="00371FB4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www.vtci.org</w:t>
        </w:r>
      </w:hyperlink>
    </w:p>
    <w:p w14:paraId="1387F7D9" w14:textId="262C46C6" w:rsidR="00E21E09" w:rsidRDefault="00E21E09" w:rsidP="00371FB4">
      <w:pPr>
        <w:pStyle w:val="Salutation"/>
      </w:pPr>
    </w:p>
    <w:sectPr w:rsidR="00E21E09">
      <w:footerReference w:type="default" r:id="rId14"/>
      <w:footerReference w:type="first" r:id="rId15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6F3F3" w14:textId="77777777" w:rsidR="004816E4" w:rsidRDefault="004816E4">
      <w:pPr>
        <w:spacing w:before="0" w:after="0" w:line="240" w:lineRule="auto"/>
      </w:pPr>
      <w:r>
        <w:separator/>
      </w:r>
    </w:p>
    <w:p w14:paraId="74699E4C" w14:textId="77777777" w:rsidR="004816E4" w:rsidRDefault="004816E4"/>
    <w:p w14:paraId="12EAAE77" w14:textId="77777777" w:rsidR="004816E4" w:rsidRDefault="004816E4"/>
    <w:p w14:paraId="5033D196" w14:textId="77777777" w:rsidR="004816E4" w:rsidRDefault="004816E4"/>
  </w:endnote>
  <w:endnote w:type="continuationSeparator" w:id="0">
    <w:p w14:paraId="619C266F" w14:textId="77777777" w:rsidR="004816E4" w:rsidRDefault="004816E4">
      <w:pPr>
        <w:spacing w:before="0" w:after="0" w:line="240" w:lineRule="auto"/>
      </w:pPr>
      <w:r>
        <w:continuationSeparator/>
      </w:r>
    </w:p>
    <w:p w14:paraId="3E7B504F" w14:textId="77777777" w:rsidR="004816E4" w:rsidRDefault="004816E4"/>
    <w:p w14:paraId="1BC4B454" w14:textId="77777777" w:rsidR="004816E4" w:rsidRDefault="004816E4"/>
    <w:p w14:paraId="6446B4E2" w14:textId="77777777" w:rsidR="004816E4" w:rsidRDefault="004816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220BF" w14:textId="77777777" w:rsidR="00E21E0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4D3" w14:textId="2B4079F5" w:rsidR="00E21E09" w:rsidRDefault="00371FB4">
    <w:pPr>
      <w:pStyle w:val="Footer"/>
    </w:pPr>
    <w:r>
      <w:t xml:space="preserve">Miami, Florida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E0832" w14:textId="77777777" w:rsidR="004816E4" w:rsidRDefault="004816E4">
      <w:pPr>
        <w:spacing w:before="0" w:after="0" w:line="240" w:lineRule="auto"/>
      </w:pPr>
      <w:r>
        <w:separator/>
      </w:r>
    </w:p>
    <w:p w14:paraId="520D5907" w14:textId="77777777" w:rsidR="004816E4" w:rsidRDefault="004816E4"/>
    <w:p w14:paraId="651D4CD7" w14:textId="77777777" w:rsidR="004816E4" w:rsidRDefault="004816E4"/>
    <w:p w14:paraId="3019B224" w14:textId="77777777" w:rsidR="004816E4" w:rsidRDefault="004816E4"/>
  </w:footnote>
  <w:footnote w:type="continuationSeparator" w:id="0">
    <w:p w14:paraId="305EF3C3" w14:textId="77777777" w:rsidR="004816E4" w:rsidRDefault="004816E4">
      <w:pPr>
        <w:spacing w:before="0" w:after="0" w:line="240" w:lineRule="auto"/>
      </w:pPr>
      <w:r>
        <w:continuationSeparator/>
      </w:r>
    </w:p>
    <w:p w14:paraId="45BA3CAE" w14:textId="77777777" w:rsidR="004816E4" w:rsidRDefault="004816E4"/>
    <w:p w14:paraId="14B6CBEF" w14:textId="77777777" w:rsidR="004816E4" w:rsidRDefault="004816E4"/>
    <w:p w14:paraId="43BA58CE" w14:textId="77777777" w:rsidR="004816E4" w:rsidRDefault="004816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52CA"/>
    <w:multiLevelType w:val="multilevel"/>
    <w:tmpl w:val="A1AC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0AF1"/>
    <w:multiLevelType w:val="multilevel"/>
    <w:tmpl w:val="C32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009952">
    <w:abstractNumId w:val="1"/>
  </w:num>
  <w:num w:numId="2" w16cid:durableId="2991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B4"/>
    <w:rsid w:val="000A517D"/>
    <w:rsid w:val="00371FB4"/>
    <w:rsid w:val="004816E4"/>
    <w:rsid w:val="00E2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37870"/>
  <w15:chartTrackingRefBased/>
  <w15:docId w15:val="{E3E803EF-6A5D-C341-B91E-E657C7E3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Web">
    <w:name w:val="Normal (Web)"/>
    <w:basedOn w:val="Normal"/>
    <w:uiPriority w:val="99"/>
    <w:semiHidden/>
    <w:unhideWhenUsed/>
    <w:rsid w:val="0037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71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tci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tci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tci.org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yoololu/Library/Containers/com.microsoft.Word/Data/Library/Application%20Support/Microsoft/Office/16.0/DTS/en-US%7b693DEA1D-B665-FE44-A304-15DCE0D72CA9%7d/%7b57D121DB-3BDE-F94B-A899-020D035D79F9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Letter.dotx</Template>
  <TotalTime>6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 Ololu</dc:creator>
  <cp:keywords/>
  <dc:description/>
  <cp:lastModifiedBy>Ogidan, Kayode</cp:lastModifiedBy>
  <cp:revision>1</cp:revision>
  <dcterms:created xsi:type="dcterms:W3CDTF">2025-10-09T02:36:00Z</dcterms:created>
  <dcterms:modified xsi:type="dcterms:W3CDTF">2025-10-09T02:43:00Z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